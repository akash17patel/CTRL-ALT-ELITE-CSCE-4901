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1D7" w:rsidP="005341D7" w:rsidRDefault="005341D7" w14:paraId="0AE671B8" w14:textId="77777777">
      <w:pPr>
        <w:pStyle w:val="Header"/>
        <w:tabs>
          <w:tab w:val="clear" w:pos="4252"/>
          <w:tab w:val="clear" w:pos="8504"/>
        </w:tabs>
        <w:jc w:val="center"/>
        <w:rPr>
          <w:rFonts w:cs="Arial"/>
          <w:b/>
          <w:bCs/>
          <w:iCs/>
          <w:sz w:val="32"/>
          <w:szCs w:val="32"/>
        </w:rPr>
      </w:pPr>
      <w:r w:rsidRPr="363AE362">
        <w:rPr>
          <w:rFonts w:cs="Arial"/>
          <w:b/>
          <w:bCs/>
          <w:sz w:val="32"/>
          <w:szCs w:val="32"/>
        </w:rPr>
        <w:t>Product Requirements</w:t>
      </w:r>
    </w:p>
    <w:p w:rsidR="7F0B34F9" w:rsidP="363AE362" w:rsidRDefault="7F0B34F9" w14:paraId="6255797E" w14:textId="29E9EFA1">
      <w:pPr>
        <w:pStyle w:val="Header"/>
        <w:tabs>
          <w:tab w:val="clear" w:pos="4252"/>
          <w:tab w:val="clear" w:pos="8504"/>
        </w:tabs>
        <w:spacing w:line="259" w:lineRule="auto"/>
        <w:jc w:val="center"/>
      </w:pPr>
      <w:r w:rsidRPr="24489F40">
        <w:rPr>
          <w:rFonts w:cs="Arial"/>
          <w:i/>
          <w:iCs/>
          <w:sz w:val="32"/>
          <w:szCs w:val="32"/>
        </w:rPr>
        <w:t>Depression Companion Tool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1421"/>
      </w:tblGrid>
      <w:tr w:rsidRPr="001E2ADE" w:rsidR="005341D7" w:rsidTr="24489F40" w14:paraId="597C47F5" w14:textId="77777777">
        <w:trPr>
          <w:jc w:val="center"/>
        </w:trPr>
        <w:tc>
          <w:tcPr>
            <w:tcW w:w="0" w:type="auto"/>
          </w:tcPr>
          <w:p w:rsidRPr="001E2ADE" w:rsidR="005341D7" w:rsidP="005341D7" w:rsidRDefault="005341D7" w14:paraId="7097B7AB" w14:textId="77777777">
            <w:pPr>
              <w:spacing w:after="0"/>
              <w:jc w:val="left"/>
              <w:rPr>
                <w:b/>
                <w:sz w:val="24"/>
                <w:szCs w:val="24"/>
              </w:rPr>
            </w:pPr>
            <w:r w:rsidRPr="001E2ADE">
              <w:rPr>
                <w:b/>
                <w:sz w:val="24"/>
                <w:szCs w:val="24"/>
              </w:rPr>
              <w:t>Team</w:t>
            </w:r>
          </w:p>
        </w:tc>
        <w:tc>
          <w:tcPr>
            <w:tcW w:w="0" w:type="auto"/>
          </w:tcPr>
          <w:p w:rsidRPr="00701D75" w:rsidR="005341D7" w:rsidP="005341D7" w:rsidRDefault="15A8A836" w14:paraId="545202CE" w14:textId="08498FA0">
            <w:pPr>
              <w:spacing w:after="0"/>
              <w:rPr>
                <w:color w:val="000000"/>
                <w:sz w:val="24"/>
                <w:szCs w:val="24"/>
              </w:rPr>
            </w:pPr>
            <w:r w:rsidRPr="24489F40">
              <w:rPr>
                <w:color w:val="000000" w:themeColor="text1"/>
                <w:sz w:val="24"/>
                <w:szCs w:val="24"/>
              </w:rPr>
              <w:t>Ctrl-Alt</w:t>
            </w:r>
            <w:r w:rsidRPr="24489F40" w:rsidR="0B9A25F1">
              <w:rPr>
                <w:color w:val="000000" w:themeColor="text1"/>
                <w:sz w:val="24"/>
                <w:szCs w:val="24"/>
              </w:rPr>
              <w:t>-</w:t>
            </w:r>
            <w:r w:rsidRPr="24489F40">
              <w:rPr>
                <w:color w:val="000000" w:themeColor="text1"/>
                <w:sz w:val="24"/>
                <w:szCs w:val="24"/>
              </w:rPr>
              <w:t>Elite</w:t>
            </w:r>
          </w:p>
        </w:tc>
      </w:tr>
    </w:tbl>
    <w:p w:rsidR="005341D7" w:rsidP="005341D7" w:rsidRDefault="005341D7" w14:paraId="3CAD0BE6" w14:textId="77777777">
      <w:pPr>
        <w:pStyle w:val="Heading1"/>
        <w:spacing w:before="120" w:after="120"/>
      </w:pPr>
      <w:r>
        <w:t xml:space="preserve">Brief problem statement </w:t>
      </w:r>
    </w:p>
    <w:p w:rsidR="15891FD0" w:rsidP="363AE362" w:rsidRDefault="15891FD0" w14:paraId="064986F5" w14:textId="05745388">
      <w:pPr>
        <w:rPr>
          <w:sz w:val="24"/>
          <w:szCs w:val="24"/>
        </w:rPr>
      </w:pPr>
      <w:r w:rsidRPr="363AE362">
        <w:rPr>
          <w:sz w:val="24"/>
          <w:szCs w:val="24"/>
        </w:rPr>
        <w:t>In an increasingly digital age, mental health issues, particularly depression, have become prevalent, affecting millions worldwide. Many individuals do not seek traditional resources, due to cost, or stigma, o</w:t>
      </w:r>
      <w:r w:rsidRPr="363AE362" w:rsidR="26B34AD2">
        <w:rPr>
          <w:sz w:val="24"/>
          <w:szCs w:val="24"/>
        </w:rPr>
        <w:t xml:space="preserve">r their idea of how people will perceive them. We want to create an </w:t>
      </w:r>
      <w:r w:rsidRPr="363AE362" w:rsidR="0C6C53CF">
        <w:rPr>
          <w:sz w:val="24"/>
          <w:szCs w:val="24"/>
        </w:rPr>
        <w:t>accessible and free application that uses AI to provide a safe and private environment for people with depression to use in order to help them through this time.</w:t>
      </w:r>
    </w:p>
    <w:p w:rsidR="0C6C53CF" w:rsidP="363AE362" w:rsidRDefault="0C6C53CF" w14:paraId="6368ACF4" w14:textId="11BE88D3">
      <w:pPr>
        <w:rPr>
          <w:sz w:val="24"/>
          <w:szCs w:val="24"/>
        </w:rPr>
      </w:pPr>
      <w:r w:rsidRPr="363AE362">
        <w:rPr>
          <w:sz w:val="24"/>
          <w:szCs w:val="24"/>
        </w:rPr>
        <w:t>The goal of the app is to provide an outlet for the user, and a place where they can see their progress, find correlations from events in their life and their emotions, set goals, and look back over their jour</w:t>
      </w:r>
      <w:r w:rsidRPr="363AE362" w:rsidR="2A63AB99">
        <w:rPr>
          <w:sz w:val="24"/>
          <w:szCs w:val="24"/>
        </w:rPr>
        <w:t>ney.</w:t>
      </w:r>
    </w:p>
    <w:p w:rsidR="005341D7" w:rsidP="005341D7" w:rsidRDefault="005341D7" w14:paraId="40A0114F" w14:textId="77777777">
      <w:pPr>
        <w:pStyle w:val="Heading1"/>
        <w:spacing w:before="120" w:after="120"/>
      </w:pPr>
      <w:r>
        <w:t>System requirements</w:t>
      </w:r>
    </w:p>
    <w:p w:rsidR="459D9D68" w:rsidP="363AE362" w:rsidRDefault="459D9D68" w14:paraId="77842C20" w14:textId="1997B41E">
      <w:pPr>
        <w:spacing w:line="259" w:lineRule="auto"/>
        <w:rPr>
          <w:sz w:val="24"/>
          <w:szCs w:val="24"/>
        </w:rPr>
      </w:pPr>
      <w:r w:rsidRPr="363AE362">
        <w:rPr>
          <w:sz w:val="24"/>
          <w:szCs w:val="24"/>
        </w:rPr>
        <w:t xml:space="preserve">The application can run on modern cellular devices, like android and </w:t>
      </w:r>
      <w:proofErr w:type="spellStart"/>
      <w:r w:rsidRPr="363AE362">
        <w:rPr>
          <w:sz w:val="24"/>
          <w:szCs w:val="24"/>
        </w:rPr>
        <w:t>iphone</w:t>
      </w:r>
      <w:proofErr w:type="spellEnd"/>
      <w:r w:rsidRPr="363AE362">
        <w:rPr>
          <w:sz w:val="24"/>
          <w:szCs w:val="24"/>
        </w:rPr>
        <w:t>. Since the application will use onboard AI, the phone will need to be capable of handling common other applications.</w:t>
      </w:r>
    </w:p>
    <w:p w:rsidR="005341D7" w:rsidP="005341D7" w:rsidRDefault="005341D7" w14:paraId="59B568FE" w14:textId="77777777">
      <w:pPr>
        <w:pStyle w:val="Heading1"/>
        <w:spacing w:before="120" w:after="120"/>
      </w:pPr>
      <w:r>
        <w:t>Users profile</w:t>
      </w:r>
    </w:p>
    <w:p w:rsidR="0E7F55AB" w:rsidP="363AE362" w:rsidRDefault="0E7F55AB" w14:paraId="32E0206D" w14:textId="190E997B">
      <w:pPr>
        <w:pStyle w:val="Heading1"/>
        <w:spacing w:before="120" w:after="120"/>
        <w:rPr>
          <w:b w:val="0"/>
        </w:rPr>
      </w:pPr>
      <w:r>
        <w:rPr>
          <w:b w:val="0"/>
        </w:rPr>
        <w:t>Age Group: Primarily 18-40 years, but can extend to older age groups who are tech-savvy.</w:t>
      </w:r>
    </w:p>
    <w:p w:rsidR="0E7F55AB" w:rsidP="363AE362" w:rsidRDefault="0E7F55AB" w14:paraId="1FD3C2F1" w14:textId="4AE9700A">
      <w:pPr>
        <w:pStyle w:val="Heading1"/>
        <w:spacing w:before="120" w:after="120"/>
        <w:rPr>
          <w:b w:val="0"/>
        </w:rPr>
      </w:pPr>
      <w:r>
        <w:rPr>
          <w:b w:val="0"/>
        </w:rPr>
        <w:t>Gender: All genders, with a potential lean towards those who statistically are more open to seeking mental health assistance.</w:t>
      </w:r>
    </w:p>
    <w:p w:rsidR="0E7F55AB" w:rsidP="363AE362" w:rsidRDefault="0E7F55AB" w14:paraId="7752F4DF" w14:textId="2EA5D50F">
      <w:pPr>
        <w:pStyle w:val="Heading1"/>
        <w:spacing w:before="120" w:after="120"/>
        <w:rPr>
          <w:b w:val="0"/>
        </w:rPr>
      </w:pPr>
      <w:r>
        <w:rPr>
          <w:b w:val="0"/>
        </w:rPr>
        <w:t>Education: High school and above, with a potential lean towards those with some college education or higher.</w:t>
      </w:r>
    </w:p>
    <w:p w:rsidR="0E7F55AB" w:rsidP="363AE362" w:rsidRDefault="0E7F55AB" w14:paraId="370F3A09" w14:textId="611D7E05">
      <w:pPr>
        <w:pStyle w:val="Heading1"/>
        <w:spacing w:before="120" w:after="120"/>
        <w:rPr>
          <w:b w:val="0"/>
        </w:rPr>
      </w:pPr>
      <w:r>
        <w:rPr>
          <w:b w:val="0"/>
        </w:rPr>
        <w:t>Location: Urban and suburban areas where smartphone usage is high. This can also include rural areas with access to such technology.</w:t>
      </w:r>
    </w:p>
    <w:p w:rsidR="48F6D851" w:rsidP="363AE362" w:rsidRDefault="48F6D851" w14:paraId="37EE8226" w14:textId="085DD538">
      <w:r w:rsidRPr="363AE362">
        <w:rPr>
          <w:sz w:val="24"/>
          <w:szCs w:val="24"/>
        </w:rPr>
        <w:t>Tech Proficiency: User will be moderately comfortable with using technology, with an understanding of downloading applications.</w:t>
      </w:r>
    </w:p>
    <w:p w:rsidR="48F6D851" w:rsidP="363AE362" w:rsidRDefault="48F6D851" w14:paraId="5EDEAB22" w14:textId="02EB9587">
      <w:pPr>
        <w:rPr>
          <w:sz w:val="24"/>
          <w:szCs w:val="24"/>
        </w:rPr>
      </w:pPr>
      <w:r w:rsidRPr="363AE362">
        <w:rPr>
          <w:sz w:val="24"/>
          <w:szCs w:val="24"/>
        </w:rPr>
        <w:t>Digital Preference: The user prefers to keep their information private and would rather communicate in such a fashion digitally.</w:t>
      </w:r>
    </w:p>
    <w:p w:rsidR="48F6D851" w:rsidP="363AE362" w:rsidRDefault="48F6D851" w14:paraId="663CBE9A" w14:textId="5846E4D8">
      <w:pPr>
        <w:rPr>
          <w:sz w:val="24"/>
          <w:szCs w:val="24"/>
        </w:rPr>
      </w:pPr>
      <w:r w:rsidRPr="363AE362">
        <w:rPr>
          <w:sz w:val="24"/>
          <w:szCs w:val="24"/>
        </w:rPr>
        <w:t xml:space="preserve">Motivation: The user is seeking a </w:t>
      </w:r>
      <w:proofErr w:type="spellStart"/>
      <w:r w:rsidRPr="363AE362">
        <w:rPr>
          <w:sz w:val="24"/>
          <w:szCs w:val="24"/>
        </w:rPr>
        <w:t>self help</w:t>
      </w:r>
      <w:proofErr w:type="spellEnd"/>
      <w:r w:rsidRPr="363AE362">
        <w:rPr>
          <w:sz w:val="24"/>
          <w:szCs w:val="24"/>
        </w:rPr>
        <w:t xml:space="preserve"> application and understands their situation warrants such an application.</w:t>
      </w:r>
      <w:r w:rsidRPr="363AE362" w:rsidR="6523C4EC">
        <w:rPr>
          <w:sz w:val="24"/>
          <w:szCs w:val="24"/>
        </w:rPr>
        <w:t xml:space="preserve"> </w:t>
      </w:r>
    </w:p>
    <w:p w:rsidR="6523C4EC" w:rsidP="363AE362" w:rsidRDefault="6523C4EC" w14:paraId="1CFA6144" w14:textId="21C1E1C0">
      <w:pPr>
        <w:rPr>
          <w:sz w:val="24"/>
          <w:szCs w:val="24"/>
        </w:rPr>
      </w:pPr>
      <w:r w:rsidRPr="363AE362">
        <w:rPr>
          <w:sz w:val="24"/>
          <w:szCs w:val="24"/>
        </w:rPr>
        <w:t>Affordability: The user is looking for a free tool to help them with their mental help.</w:t>
      </w:r>
    </w:p>
    <w:p w:rsidR="6523C4EC" w:rsidP="363AE362" w:rsidRDefault="6523C4EC" w14:paraId="31611498" w14:textId="2E96B333">
      <w:pPr>
        <w:rPr>
          <w:sz w:val="24"/>
          <w:szCs w:val="24"/>
        </w:rPr>
      </w:pPr>
      <w:r w:rsidRPr="363AE362">
        <w:rPr>
          <w:sz w:val="24"/>
          <w:szCs w:val="24"/>
        </w:rPr>
        <w:t>Flexibility: The user desires the spontaneity of using the app whenever is convenient for them.</w:t>
      </w:r>
    </w:p>
    <w:p w:rsidR="6523C4EC" w:rsidP="363AE362" w:rsidRDefault="6523C4EC" w14:paraId="4A46EF1A" w14:textId="799141A0">
      <w:pPr>
        <w:rPr>
          <w:sz w:val="24"/>
          <w:szCs w:val="24"/>
        </w:rPr>
      </w:pPr>
      <w:r w:rsidRPr="363AE362">
        <w:rPr>
          <w:sz w:val="24"/>
          <w:szCs w:val="24"/>
        </w:rPr>
        <w:t>Concern: The user may be concerned about their physical wellbeing, and wants an application to help them remain safe.</w:t>
      </w:r>
    </w:p>
    <w:p w:rsidR="6523C4EC" w:rsidP="363AE362" w:rsidRDefault="6523C4EC" w14:paraId="799C6EF0" w14:textId="330594EC">
      <w:pPr>
        <w:rPr>
          <w:sz w:val="24"/>
          <w:szCs w:val="24"/>
        </w:rPr>
      </w:pPr>
      <w:r w:rsidRPr="363AE362">
        <w:rPr>
          <w:sz w:val="24"/>
          <w:szCs w:val="24"/>
        </w:rPr>
        <w:t>Anonymity: The user prefers to keep their situation private, unless things become very bad.</w:t>
      </w:r>
    </w:p>
    <w:p w:rsidR="005341D7" w:rsidP="363AE362" w:rsidRDefault="005341D7" w14:paraId="24F3E95B" w14:textId="77777777">
      <w:pPr>
        <w:pStyle w:val="Heading1"/>
        <w:spacing w:before="120" w:after="120"/>
        <w:rPr>
          <w:rFonts w:eastAsia="Arial" w:cs="Arial"/>
        </w:rPr>
      </w:pPr>
      <w:r w:rsidRPr="363AE362">
        <w:rPr>
          <w:rFonts w:eastAsia="Arial" w:cs="Arial"/>
        </w:rPr>
        <w:t>List of Features</w:t>
      </w:r>
    </w:p>
    <w:p w:rsidR="0569BA08" w:rsidP="363AE362" w:rsidRDefault="0569BA08" w14:paraId="322ABB7C" w14:textId="5287B5E1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F1. The app creates a profile for the user to contain their information and depression history.</w:t>
      </w:r>
    </w:p>
    <w:p w:rsidR="363AE362" w:rsidP="363AE362" w:rsidRDefault="363AE362" w14:paraId="1614BE70" w14:textId="39DE1781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2F123AA1" w14:textId="7B73D200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F2. The app includes a language model in order to communicate with the user. </w:t>
      </w:r>
    </w:p>
    <w:p w:rsidR="363AE362" w:rsidP="363AE362" w:rsidRDefault="363AE362" w14:paraId="39256242" w14:textId="795C658C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1772E49F" w14:textId="00A61680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F3. The onboard AI gauges and stores the users emotions from conversation.</w:t>
      </w:r>
    </w:p>
    <w:p w:rsidR="363AE362" w:rsidP="363AE362" w:rsidRDefault="363AE362" w14:paraId="1114349E" w14:textId="68810B80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58D6F13A" w14:textId="3D51458E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F4. The app will keep a history of the conversations, so that the user can reflect on past conversations and feelings.</w:t>
      </w:r>
    </w:p>
    <w:p w:rsidR="363AE362" w:rsidP="363AE362" w:rsidRDefault="363AE362" w14:paraId="3AA38351" w14:textId="6CD2F0B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09F86C46" w14:textId="6177CF22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F5. The user will be able to log their emotions on a tracker in the app. </w:t>
      </w:r>
    </w:p>
    <w:p w:rsidR="363AE362" w:rsidP="363AE362" w:rsidRDefault="363AE362" w14:paraId="0DDD9A63" w14:textId="5B41BC1A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1B591419" w14:textId="16201B68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F6. The application looks for common themes between conversations and users logged feelings.</w:t>
      </w:r>
    </w:p>
    <w:p w:rsidR="363AE362" w:rsidP="363AE362" w:rsidRDefault="363AE362" w14:paraId="32B5277D" w14:textId="1D3D6E45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1E4CEFF7" w14:textId="5835DAFB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F7. The app has a crisis detection and prevention method. It looks for signs of severe distress and contacts the user’s emergency contacts. It also attempts to initiate a conversation with the user in such a case</w:t>
      </w:r>
    </w:p>
    <w:p w:rsidR="363AE362" w:rsidP="363AE362" w:rsidRDefault="363AE362" w14:paraId="17949A30" w14:textId="0F23EBA2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028D9E9F" w14:textId="40667ED9">
      <w:pPr>
        <w:spacing w:after="0"/>
        <w:rPr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Pr="363AE362" w:rsidR="78B817A8">
        <w:rPr>
          <w:rFonts w:eastAsia="Arial" w:cs="Arial"/>
          <w:color w:val="000000" w:themeColor="text1"/>
          <w:sz w:val="24"/>
          <w:szCs w:val="24"/>
        </w:rPr>
        <w:t>8</w:t>
      </w:r>
      <w:r w:rsidRPr="363AE362">
        <w:rPr>
          <w:rFonts w:eastAsia="Arial" w:cs="Arial"/>
          <w:color w:val="000000" w:themeColor="text1"/>
          <w:sz w:val="24"/>
          <w:szCs w:val="24"/>
        </w:rPr>
        <w:t>. The app will also include a form of goal and progress tracking for the user's reflection.</w:t>
      </w:r>
    </w:p>
    <w:p w:rsidR="363AE362" w:rsidP="363AE362" w:rsidRDefault="363AE362" w14:paraId="311A497B" w14:textId="25E31D7D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27D551C4" w14:textId="4518DA02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Pr="363AE362" w:rsidR="733CD7CE">
        <w:rPr>
          <w:rFonts w:eastAsia="Arial" w:cs="Arial"/>
          <w:color w:val="000000" w:themeColor="text1"/>
          <w:sz w:val="24"/>
          <w:szCs w:val="24"/>
        </w:rPr>
        <w:t>9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Pr="363AE362" w:rsidR="540FC6FF">
        <w:rPr>
          <w:rFonts w:eastAsia="Arial" w:cs="Arial"/>
          <w:color w:val="000000" w:themeColor="text1"/>
          <w:sz w:val="24"/>
          <w:szCs w:val="24"/>
        </w:rPr>
        <w:t xml:space="preserve"> does not share user information nor leave it vulnerable.</w:t>
      </w:r>
    </w:p>
    <w:p w:rsidR="363AE362" w:rsidP="363AE362" w:rsidRDefault="363AE362" w14:paraId="063A5620" w14:textId="52AAA3BC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569BA08" w:rsidP="363AE362" w:rsidRDefault="0569BA08" w14:paraId="03DDBE86" w14:textId="67E8CBE1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</w:t>
      </w:r>
      <w:r w:rsidRPr="363AE362" w:rsidR="63AC7362">
        <w:rPr>
          <w:rFonts w:eastAsia="Arial" w:cs="Arial"/>
          <w:color w:val="000000" w:themeColor="text1"/>
          <w:sz w:val="24"/>
          <w:szCs w:val="24"/>
        </w:rPr>
        <w:t>10</w:t>
      </w:r>
      <w:r w:rsidRPr="363AE362">
        <w:rPr>
          <w:rFonts w:eastAsia="Arial" w:cs="Arial"/>
          <w:color w:val="000000" w:themeColor="text1"/>
          <w:sz w:val="24"/>
          <w:szCs w:val="24"/>
        </w:rPr>
        <w:t>. The app</w:t>
      </w:r>
      <w:r w:rsidRPr="363AE362" w:rsidR="1655A29C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Pr="363AE362">
        <w:rPr>
          <w:rFonts w:eastAsia="Arial" w:cs="Arial"/>
          <w:color w:val="000000" w:themeColor="text1"/>
          <w:sz w:val="24"/>
          <w:szCs w:val="24"/>
        </w:rPr>
        <w:t>contain</w:t>
      </w:r>
      <w:r w:rsidRPr="363AE362" w:rsidR="1655A29C">
        <w:rPr>
          <w:rFonts w:eastAsia="Arial" w:cs="Arial"/>
          <w:color w:val="000000" w:themeColor="text1"/>
          <w:sz w:val="24"/>
          <w:szCs w:val="24"/>
        </w:rPr>
        <w:t>s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accessibility features, allowing the user to change color themes, font sizes etc. It </w:t>
      </w:r>
      <w:r w:rsidRPr="363AE362" w:rsidR="6C32A169">
        <w:rPr>
          <w:rFonts w:eastAsia="Arial" w:cs="Arial"/>
          <w:color w:val="000000" w:themeColor="text1"/>
          <w:sz w:val="24"/>
          <w:szCs w:val="24"/>
        </w:rPr>
        <w:t>also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</w:t>
      </w:r>
      <w:r w:rsidRPr="363AE362" w:rsidR="6C32A169">
        <w:rPr>
          <w:rFonts w:eastAsia="Arial" w:cs="Arial"/>
          <w:color w:val="000000" w:themeColor="text1"/>
          <w:sz w:val="24"/>
          <w:szCs w:val="24"/>
        </w:rPr>
        <w:t xml:space="preserve">possesses 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STT and TTS features </w:t>
      </w:r>
      <w:r w:rsidRPr="363AE362" w:rsidR="27A72696">
        <w:rPr>
          <w:rFonts w:eastAsia="Arial" w:cs="Arial"/>
          <w:color w:val="000000" w:themeColor="text1"/>
          <w:sz w:val="24"/>
          <w:szCs w:val="24"/>
        </w:rPr>
        <w:t>to</w:t>
      </w:r>
      <w:r w:rsidRPr="363AE362">
        <w:rPr>
          <w:rFonts w:eastAsia="Arial" w:cs="Arial"/>
          <w:color w:val="000000" w:themeColor="text1"/>
          <w:sz w:val="24"/>
          <w:szCs w:val="24"/>
        </w:rPr>
        <w:t xml:space="preserve"> provide more accessibility to all users.</w:t>
      </w:r>
    </w:p>
    <w:p w:rsidR="0024523C" w:rsidP="363AE362" w:rsidRDefault="0024523C" w14:paraId="27495246" w14:textId="77777777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9E40B6E" w:rsidP="363AE362" w:rsidRDefault="09E40B6E" w14:paraId="7C8689CC" w14:textId="14FB26E9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 xml:space="preserve">F11. Simple installation and initialization features. The app can simply be downloaded and used from the app store and allow the user to simply create their profile from </w:t>
      </w:r>
      <w:proofErr w:type="spellStart"/>
      <w:r w:rsidRPr="363AE362">
        <w:rPr>
          <w:rFonts w:eastAsia="Arial" w:cs="Arial"/>
          <w:color w:val="000000" w:themeColor="text1"/>
          <w:sz w:val="24"/>
          <w:szCs w:val="24"/>
        </w:rPr>
        <w:t>their</w:t>
      </w:r>
      <w:proofErr w:type="spellEnd"/>
      <w:r w:rsidRPr="363AE362">
        <w:rPr>
          <w:rFonts w:eastAsia="Arial" w:cs="Arial"/>
          <w:color w:val="000000" w:themeColor="text1"/>
          <w:sz w:val="24"/>
          <w:szCs w:val="24"/>
        </w:rPr>
        <w:t>.</w:t>
      </w:r>
    </w:p>
    <w:p w:rsidR="363AE362" w:rsidP="363AE362" w:rsidRDefault="363AE362" w14:paraId="10A87A79" w14:textId="7BED44B1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9E40B6E" w:rsidP="363AE362" w:rsidRDefault="09E40B6E" w14:paraId="063D744D" w14:textId="2EB568E8">
      <w:pPr>
        <w:spacing w:after="0"/>
        <w:rPr>
          <w:rFonts w:eastAsia="Arial" w:cs="Arial"/>
          <w:color w:val="000000" w:themeColor="text1"/>
          <w:sz w:val="24"/>
          <w:szCs w:val="24"/>
        </w:rPr>
      </w:pPr>
      <w:r w:rsidRPr="363AE362">
        <w:rPr>
          <w:rFonts w:eastAsia="Arial" w:cs="Arial"/>
          <w:color w:val="000000" w:themeColor="text1"/>
          <w:sz w:val="24"/>
          <w:szCs w:val="24"/>
        </w:rPr>
        <w:t>F12. The app sends periodic check ins and prompts to start a dialogue with the user.</w:t>
      </w:r>
    </w:p>
    <w:p w:rsidR="0024523C" w:rsidP="363AE362" w:rsidRDefault="0024523C" w14:paraId="682E5477" w14:textId="77777777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024523C" w:rsidP="363AE362" w:rsidRDefault="0024523C" w14:paraId="0C4782EA" w14:textId="58088346">
      <w:pPr>
        <w:spacing w:after="0"/>
        <w:rPr>
          <w:rFonts w:eastAsia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F13. The application contains all relevant screens, and each screen is accessible.</w:t>
      </w:r>
    </w:p>
    <w:p w:rsidR="0024523C" w:rsidP="363AE362" w:rsidRDefault="0024523C" w14:paraId="30DD9C57" w14:textId="77777777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363AE362" w:rsidP="363AE362" w:rsidRDefault="363AE362" w14:paraId="0A08A2EC" w14:textId="69B5AFF8">
      <w:pPr>
        <w:spacing w:after="0"/>
        <w:rPr>
          <w:rFonts w:eastAsia="Arial" w:cs="Arial"/>
          <w:color w:val="000000" w:themeColor="text1"/>
          <w:sz w:val="24"/>
          <w:szCs w:val="24"/>
        </w:rPr>
      </w:pPr>
    </w:p>
    <w:p w:rsidR="005341D7" w:rsidP="005341D7" w:rsidRDefault="00993DFB" w14:paraId="797D0B33" w14:textId="77777777">
      <w:pPr>
        <w:pStyle w:val="Heading1"/>
        <w:jc w:val="left"/>
      </w:pPr>
      <w:r>
        <w:t>Functional</w:t>
      </w:r>
      <w:r w:rsidR="005341D7">
        <w:t xml:space="preserve"> requirements (user stories)</w:t>
      </w:r>
    </w:p>
    <w:p w:rsidRPr="00890ED2" w:rsidR="005341D7" w:rsidP="005341D7" w:rsidRDefault="005341D7" w14:paraId="10F8D854" w14:textId="77777777">
      <w:r>
        <w:t>List the Priority as 1 (High Priority - Critical) to 3 (Low Priority – Would be nice if we have time)</w:t>
      </w: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738"/>
        <w:gridCol w:w="2326"/>
        <w:gridCol w:w="4733"/>
        <w:gridCol w:w="917"/>
      </w:tblGrid>
      <w:tr w:rsidRPr="0092518A" w:rsidR="009F0262" w:rsidTr="6A1FF936" w14:paraId="34D3DAE1" w14:textId="77777777">
        <w:trPr>
          <w:trHeight w:val="144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05E630C3" w14:textId="77777777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No.</w:t>
            </w:r>
          </w:p>
        </w:tc>
        <w:tc>
          <w:tcPr>
            <w:tcW w:w="23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6AE95412" w14:textId="77777777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User Story Name</w:t>
            </w:r>
          </w:p>
        </w:tc>
        <w:tc>
          <w:tcPr>
            <w:tcW w:w="47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144B2F54" w14:textId="77777777">
            <w:pPr>
              <w:spacing w:after="0"/>
              <w:jc w:val="left"/>
              <w:rPr>
                <w:rFonts w:cs="Arial"/>
                <w:b/>
                <w:bCs/>
              </w:rPr>
            </w:pPr>
            <w:r w:rsidRPr="0092518A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23635580" w14:textId="77777777">
            <w:pPr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Priority</w:t>
            </w:r>
          </w:p>
        </w:tc>
      </w:tr>
      <w:tr w:rsidRPr="0092518A" w:rsidR="009F0262" w:rsidTr="6A1FF936" w14:paraId="7FF34D79" w14:textId="77777777">
        <w:trPr>
          <w:trHeight w:val="144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3E80B93D" w14:textId="77777777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6B4F2848" w14:textId="77777777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Input Profile</w:t>
            </w:r>
          </w:p>
        </w:tc>
        <w:tc>
          <w:tcPr>
            <w:tcW w:w="47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56C94B2A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 dealing with depression, I want to create a personal profile so that the app can provide me with a personalized experience based on my information and past history of depression.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03557197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Pr="0092518A" w:rsidR="009F0262" w:rsidTr="6A1FF936" w14:paraId="4C9668BD" w14:textId="77777777">
        <w:trPr>
          <w:trHeight w:val="144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33F00DD3" w14:textId="77777777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R2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1B4F3398" w14:textId="77777777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Emotion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87AFCD3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understand and store my expressed emotions during our conversations so that it can provide tailored support and track my emotional well-being over time.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314203BE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Pr="0092518A" w:rsidR="009F0262" w:rsidTr="6A1FF936" w14:paraId="0D925702" w14:textId="77777777">
        <w:trPr>
          <w:trHeight w:val="144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13CF6E6" w14:textId="77777777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R3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     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5AD8A008" w14:textId="77777777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Conversation History</w:t>
            </w:r>
          </w:p>
        </w:tc>
        <w:tc>
          <w:tcPr>
            <w:tcW w:w="47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38041E0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be able to revisit and reflect upon my past conversations with the app, enabling me to gain insights into my emotional journey and changes.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2A6C0897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Pr="0092518A" w:rsidR="009F0262" w:rsidTr="6A1FF936" w14:paraId="17074664" w14:textId="77777777">
        <w:trPr>
          <w:trHeight w:val="144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220AC83" w14:textId="77777777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R4</w:t>
            </w:r>
            <w:r w:rsidRPr="0092518A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92518A">
              <w:rPr>
                <w:rFonts w:cs="Arial"/>
              </w:rPr>
              <w:t> </w:t>
            </w:r>
          </w:p>
        </w:tc>
        <w:tc>
          <w:tcPr>
            <w:tcW w:w="23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7A86EDAF" w14:textId="77777777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Feeling Log</w:t>
            </w:r>
          </w:p>
        </w:tc>
        <w:tc>
          <w:tcPr>
            <w:tcW w:w="47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25595972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a feature that allows me to log my emotions manually so that I can track my mood variations and identify patterns or triggers.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6FC94274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Pr="0092518A" w:rsidR="009F0262" w:rsidTr="6A1FF936" w14:paraId="63042D9F" w14:textId="77777777">
        <w:trPr>
          <w:trHeight w:val="144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9F0262" w:rsidP="000B4335" w:rsidRDefault="009F0262" w14:paraId="0D2433B0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5</w:t>
            </w:r>
          </w:p>
        </w:tc>
        <w:tc>
          <w:tcPr>
            <w:tcW w:w="23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40DF93BF" w14:textId="77777777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Pattern Correlation</w:t>
            </w:r>
          </w:p>
        </w:tc>
        <w:tc>
          <w:tcPr>
            <w:tcW w:w="473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5C33D1B0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analyze and identify patterns between my conversations and logged feelings, helping me understand recurring themes or triggers in my emotional landscape.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B003BD5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Pr="0092518A" w:rsidR="009F0262" w:rsidTr="6A1FF936" w14:paraId="71826D14" w14:textId="77777777">
        <w:trPr>
          <w:trHeight w:val="144"/>
        </w:trPr>
        <w:tc>
          <w:tcPr>
            <w:tcW w:w="0" w:type="auto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9F0262" w:rsidP="000B4335" w:rsidRDefault="009F0262" w14:paraId="32572566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6</w:t>
            </w:r>
          </w:p>
        </w:tc>
        <w:tc>
          <w:tcPr>
            <w:tcW w:w="2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54427E77" w14:textId="77777777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Emergency Response</w:t>
            </w:r>
          </w:p>
        </w:tc>
        <w:tc>
          <w:tcPr>
            <w:tcW w:w="4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15FA6EDA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the app to recognize when I'm in severe distress and take immediate actions, like reaching out to my emergency contacts and initiating a supportive conversation, ensuring my safety and well-being.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437B6FF2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Pr="0092518A" w:rsidR="009F0262" w:rsidTr="6A1FF936" w14:paraId="09D39579" w14:textId="77777777">
        <w:trPr>
          <w:trHeight w:val="144"/>
        </w:trPr>
        <w:tc>
          <w:tcPr>
            <w:tcW w:w="0" w:type="auto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9F0262" w:rsidP="000B4335" w:rsidRDefault="009F0262" w14:paraId="339F9420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R</w:t>
            </w:r>
            <w:r>
              <w:rPr>
                <w:rFonts w:cs="Arial"/>
              </w:rPr>
              <w:t>7</w:t>
            </w:r>
          </w:p>
        </w:tc>
        <w:tc>
          <w:tcPr>
            <w:tcW w:w="2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0C024CD8" w14:textId="77777777">
            <w:pPr>
              <w:spacing w:after="0" w:line="259" w:lineRule="auto"/>
              <w:jc w:val="left"/>
            </w:pPr>
            <w:r w:rsidRPr="363AE362">
              <w:rPr>
                <w:rFonts w:ascii="Times New Roman" w:hAnsi="Times New Roman"/>
                <w:sz w:val="22"/>
                <w:szCs w:val="22"/>
              </w:rPr>
              <w:t>Progress and Goals</w:t>
            </w:r>
          </w:p>
        </w:tc>
        <w:tc>
          <w:tcPr>
            <w:tcW w:w="4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92518A" w:rsidR="009F0262" w:rsidP="000B4335" w:rsidRDefault="009F0262" w14:paraId="4F4ABD4E" w14:textId="77777777">
            <w:pPr>
              <w:spacing w:after="0"/>
              <w:jc w:val="left"/>
              <w:rPr>
                <w:rFonts w:cs="Arial"/>
              </w:rPr>
            </w:pPr>
            <w:r w:rsidRPr="363AE362">
              <w:rPr>
                <w:rFonts w:cs="Arial"/>
              </w:rPr>
              <w:t>As a user, I want to set personal goals related to my mental well-being and track my progress over time, so I can actively work towards improving my emotional health and celebrate my achievements.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0092518A" w:rsidR="009F0262" w:rsidP="000B4335" w:rsidRDefault="009F0262" w14:paraId="014D3414" w14:textId="7777777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363AE36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Pr="0092518A" w:rsidR="0025539F" w:rsidTr="6A1FF936" w14:paraId="6D194121" w14:textId="77777777">
        <w:trPr>
          <w:trHeight w:val="144"/>
        </w:trPr>
        <w:tc>
          <w:tcPr>
            <w:tcW w:w="0" w:type="auto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363AE362" w:rsidR="0025539F" w:rsidP="000B4335" w:rsidRDefault="0025539F" w14:paraId="513C05B4" w14:textId="01AC6D70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R8</w:t>
            </w:r>
          </w:p>
        </w:tc>
        <w:tc>
          <w:tcPr>
            <w:tcW w:w="2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363AE362" w:rsidR="0025539F" w:rsidP="000B4335" w:rsidRDefault="0025539F" w14:paraId="06B3A2BD" w14:textId="37346A5B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Check In</w:t>
            </w:r>
          </w:p>
        </w:tc>
        <w:tc>
          <w:tcPr>
            <w:tcW w:w="4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25539F" w:rsidR="0025539F" w:rsidP="0025539F" w:rsidRDefault="0025539F" w14:paraId="3476D6B2" w14:textId="38347A06">
            <w:r>
              <w:t>As a user, I want the app to send me periodic check-ins or reminders, motivating me to consistently engage with the app and maintain my emotional well-being.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363AE362" w:rsidR="0025539F" w:rsidP="000B4335" w:rsidRDefault="0025539F" w14:paraId="4E1740AE" w14:textId="6C72B159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6A1FF936" w:rsidR="634214BB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Pr="0092518A" w:rsidR="0025539F" w:rsidTr="6A1FF936" w14:paraId="06834B44" w14:textId="77777777">
        <w:trPr>
          <w:trHeight w:val="144"/>
        </w:trPr>
        <w:tc>
          <w:tcPr>
            <w:tcW w:w="0" w:type="auto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363AE362" w:rsidR="0025539F" w:rsidP="000B4335" w:rsidRDefault="0025539F" w14:paraId="7CE47ABB" w14:textId="5C49F3CC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R9</w:t>
            </w:r>
          </w:p>
        </w:tc>
        <w:tc>
          <w:tcPr>
            <w:tcW w:w="2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363AE362" w:rsidR="0025539F" w:rsidP="000B4335" w:rsidRDefault="0025539F" w14:paraId="64455FED" w14:textId="465B4CC5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TTS and STT</w:t>
            </w:r>
          </w:p>
        </w:tc>
        <w:tc>
          <w:tcPr>
            <w:tcW w:w="4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363AE362" w:rsidR="0025539F" w:rsidP="000B4335" w:rsidRDefault="0025539F" w14:paraId="547DFB03" w14:textId="4A50C863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the app to be able to narrate the dialogue to me, and allow me to respond with my own voice, so that I do not have to type everything out.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363AE362" w:rsidR="0025539F" w:rsidP="000B4335" w:rsidRDefault="0025539F" w14:paraId="00137BDC" w14:textId="08690213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6A1FF936" w:rsidR="483B6C7C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Pr="0092518A" w:rsidR="0024523C" w:rsidTr="6A1FF936" w14:paraId="5943A397" w14:textId="77777777">
        <w:trPr>
          <w:trHeight w:val="144"/>
        </w:trPr>
        <w:tc>
          <w:tcPr>
            <w:tcW w:w="0" w:type="auto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4523C" w:rsidP="000B4335" w:rsidRDefault="0024523C" w14:paraId="6BCD15E2" w14:textId="11869043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R10</w:t>
            </w:r>
          </w:p>
        </w:tc>
        <w:tc>
          <w:tcPr>
            <w:tcW w:w="23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4523C" w:rsidP="000B4335" w:rsidRDefault="0024523C" w14:paraId="35CD7C3C" w14:textId="4B23E0D6">
            <w:pPr>
              <w:spacing w:after="0" w:line="259" w:lineRule="auto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Navigate</w:t>
            </w:r>
          </w:p>
        </w:tc>
        <w:tc>
          <w:tcPr>
            <w:tcW w:w="47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="0024523C" w:rsidP="000B4335" w:rsidRDefault="0024523C" w14:paraId="2723CA76" w14:textId="3BC335A1">
            <w:pPr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As a user, I want to be able to access all the content of the application through the various screens. I want the screens to be logically ordered allowing me to navigate where I expect.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auto"/>
            <w:tcMar/>
          </w:tcPr>
          <w:p w:rsidRPr="363AE362" w:rsidR="0024523C" w:rsidP="000B4335" w:rsidRDefault="0024523C" w14:paraId="231AE158" w14:textId="786B8327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6A1FF936" w:rsidR="6508E7D1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</w:tbl>
    <w:p w:rsidR="005341D7" w:rsidP="005341D7" w:rsidRDefault="005341D7" w14:paraId="637805D2" w14:textId="77777777">
      <w:pPr>
        <w:pStyle w:val="BodyText"/>
        <w:rPr>
          <w:i w:val="0"/>
        </w:rPr>
      </w:pPr>
    </w:p>
    <w:p w:rsidRPr="00890ED2" w:rsidR="005341D7" w:rsidP="005341D7" w:rsidRDefault="005341D7" w14:paraId="59C545AE" w14:textId="77777777">
      <w:pPr>
        <w:pStyle w:val="Heading1"/>
      </w:pPr>
      <w:r>
        <w:t>Non-Functional Requirements</w:t>
      </w:r>
    </w:p>
    <w:p w:rsidR="28C75548" w:rsidP="363AE362" w:rsidRDefault="28C75548" w14:paraId="6EFACCB8" w14:textId="1BFFE43E">
      <w:r>
        <w:t>NF1: Security - Data Encryption</w:t>
      </w:r>
    </w:p>
    <w:p w:rsidR="28C75548" w:rsidP="363AE362" w:rsidRDefault="28C75548" w14:paraId="22244A5A" w14:textId="6148115C">
      <w:pPr>
        <w:spacing w:line="259" w:lineRule="auto"/>
      </w:pPr>
      <w:r>
        <w:t>The users private information is encrypted on their device, keeping their private information safe. Should information need to be sent elsewhere, their identity is abstracted.</w:t>
      </w:r>
    </w:p>
    <w:p w:rsidR="363AE362" w:rsidP="363AE362" w:rsidRDefault="363AE362" w14:paraId="014940BA" w14:textId="3EB76929">
      <w:pPr>
        <w:spacing w:line="259" w:lineRule="auto"/>
      </w:pPr>
    </w:p>
    <w:p w:rsidR="28C75548" w:rsidP="363AE362" w:rsidRDefault="28C75548" w14:paraId="159A89CA" w14:textId="54471C6A">
      <w:r>
        <w:t>NF2: Reliability - System Uptime</w:t>
      </w:r>
    </w:p>
    <w:p w:rsidR="28C75548" w:rsidP="363AE362" w:rsidRDefault="28C75548" w14:paraId="26B8FB75" w14:textId="1C269BDF">
      <w:r>
        <w:t>Requirement: The application is able to remain available as long as the user has power and computational</w:t>
      </w:r>
      <w:r w:rsidR="009817E9">
        <w:t xml:space="preserve"> </w:t>
      </w:r>
      <w:r>
        <w:t>room.</w:t>
      </w:r>
      <w:r>
        <w:br/>
      </w:r>
    </w:p>
    <w:p w:rsidR="28C75548" w:rsidP="363AE362" w:rsidRDefault="28C75548" w14:paraId="4C38B253" w14:textId="634A7CE8">
      <w:r>
        <w:t>NF3: Usability - Response Time</w:t>
      </w:r>
    </w:p>
    <w:p w:rsidR="28C75548" w:rsidP="363AE362" w:rsidRDefault="28C75548" w14:paraId="47BA8F6D" w14:textId="3C3F0ED2">
      <w:r>
        <w:t xml:space="preserve">Requirement: </w:t>
      </w:r>
      <w:r w:rsidR="170ABF0A">
        <w:t xml:space="preserve">The onboard AI responds </w:t>
      </w:r>
      <w:r w:rsidR="009817E9">
        <w:t>within 2-5 s.</w:t>
      </w:r>
      <w:r>
        <w:br/>
      </w:r>
    </w:p>
    <w:p w:rsidR="28C75548" w:rsidP="363AE362" w:rsidRDefault="28C75548" w14:paraId="6FC82EFA" w14:textId="1B300C9B">
      <w:r>
        <w:t>NF4: Cross-Platform Compatibility - Operating Systems</w:t>
      </w:r>
    </w:p>
    <w:p w:rsidR="363AE362" w:rsidP="363AE362" w:rsidRDefault="28C75548" w14:paraId="5534B643" w14:textId="0B1E1513">
      <w:r>
        <w:t xml:space="preserve">Requirement: The application should be compatible and fully functional on the latest </w:t>
      </w:r>
      <w:r w:rsidR="12DF4A1E">
        <w:t>five</w:t>
      </w:r>
      <w:r>
        <w:t xml:space="preserve"> versions of iOS and Android operating systems.</w:t>
      </w:r>
      <w:r w:rsidR="419DFC5D">
        <w:t xml:space="preserve"> Specifically </w:t>
      </w:r>
    </w:p>
    <w:p w:rsidR="009F0262" w:rsidP="009F0262" w:rsidRDefault="419DFC5D" w14:paraId="5FD7D79C" w14:textId="77777777">
      <w:r>
        <w:t>Android:</w:t>
      </w:r>
    </w:p>
    <w:p w:rsidR="009F0262" w:rsidP="009F0262" w:rsidRDefault="419DFC5D" w14:paraId="0DA446A6" w14:textId="412FBFA4">
      <w:pPr>
        <w:pStyle w:val="ListParagraph"/>
        <w:numPr>
          <w:ilvl w:val="0"/>
          <w:numId w:val="11"/>
        </w:numPr>
      </w:pPr>
      <w:r>
        <w:t>Android10</w:t>
      </w:r>
    </w:p>
    <w:p w:rsidR="009F0262" w:rsidP="009F0262" w:rsidRDefault="419DFC5D" w14:paraId="509343CF" w14:textId="74F59D66">
      <w:pPr>
        <w:pStyle w:val="ListParagraph"/>
        <w:numPr>
          <w:ilvl w:val="0"/>
          <w:numId w:val="11"/>
        </w:numPr>
      </w:pPr>
      <w:r>
        <w:t>Android11</w:t>
      </w:r>
    </w:p>
    <w:p w:rsidR="009F0262" w:rsidP="009F0262" w:rsidRDefault="419DFC5D" w14:paraId="1FEE4C4F" w14:textId="4E168258">
      <w:pPr>
        <w:pStyle w:val="ListParagraph"/>
        <w:numPr>
          <w:ilvl w:val="0"/>
          <w:numId w:val="11"/>
        </w:numPr>
      </w:pPr>
      <w:r>
        <w:t>Android12</w:t>
      </w:r>
    </w:p>
    <w:p w:rsidR="009F0262" w:rsidP="009F0262" w:rsidRDefault="419DFC5D" w14:paraId="0E07D3AA" w14:textId="59154469">
      <w:pPr>
        <w:pStyle w:val="ListParagraph"/>
        <w:numPr>
          <w:ilvl w:val="0"/>
          <w:numId w:val="11"/>
        </w:numPr>
      </w:pPr>
      <w:r>
        <w:t>Android13</w:t>
      </w:r>
    </w:p>
    <w:p w:rsidR="009F0262" w:rsidP="009F0262" w:rsidRDefault="419DFC5D" w14:paraId="07E804F6" w14:textId="55D2AB70">
      <w:pPr>
        <w:pStyle w:val="ListParagraph"/>
        <w:numPr>
          <w:ilvl w:val="0"/>
          <w:numId w:val="11"/>
        </w:numPr>
      </w:pPr>
      <w:r>
        <w:t>Android14</w:t>
      </w:r>
    </w:p>
    <w:p w:rsidR="009F0262" w:rsidP="363AE362" w:rsidRDefault="419DFC5D" w14:paraId="03533889" w14:textId="367D81C4">
      <w:r>
        <w:t>iOS:</w:t>
      </w:r>
    </w:p>
    <w:p w:rsidR="009F0262" w:rsidP="009F0262" w:rsidRDefault="419DFC5D" w14:paraId="46102264" w14:textId="5D2C30A6">
      <w:pPr>
        <w:pStyle w:val="ListParagraph"/>
        <w:numPr>
          <w:ilvl w:val="0"/>
          <w:numId w:val="12"/>
        </w:numPr>
      </w:pPr>
      <w:r>
        <w:t>iOS 13</w:t>
      </w:r>
    </w:p>
    <w:p w:rsidR="009F0262" w:rsidP="009F0262" w:rsidRDefault="419DFC5D" w14:paraId="53687544" w14:textId="455E19CA">
      <w:pPr>
        <w:pStyle w:val="ListParagraph"/>
        <w:numPr>
          <w:ilvl w:val="0"/>
          <w:numId w:val="12"/>
        </w:numPr>
      </w:pPr>
      <w:r>
        <w:t>iOS 14</w:t>
      </w:r>
    </w:p>
    <w:p w:rsidR="009F0262" w:rsidP="009F0262" w:rsidRDefault="419DFC5D" w14:paraId="7E4ED848" w14:textId="05EC4039">
      <w:pPr>
        <w:pStyle w:val="ListParagraph"/>
        <w:numPr>
          <w:ilvl w:val="0"/>
          <w:numId w:val="12"/>
        </w:numPr>
      </w:pPr>
      <w:r>
        <w:t>iOS 15</w:t>
      </w:r>
    </w:p>
    <w:p w:rsidR="009F0262" w:rsidP="009F0262" w:rsidRDefault="419DFC5D" w14:paraId="6E0CF769" w14:textId="79F31A8F">
      <w:pPr>
        <w:pStyle w:val="ListParagraph"/>
        <w:numPr>
          <w:ilvl w:val="0"/>
          <w:numId w:val="12"/>
        </w:numPr>
      </w:pPr>
      <w:r>
        <w:t>iOS 16</w:t>
      </w:r>
    </w:p>
    <w:p w:rsidR="363AE362" w:rsidP="009F0262" w:rsidRDefault="419DFC5D" w14:paraId="3F2AAD0B" w14:textId="4C0B7178">
      <w:pPr>
        <w:pStyle w:val="ListParagraph"/>
        <w:numPr>
          <w:ilvl w:val="0"/>
          <w:numId w:val="12"/>
        </w:numPr>
      </w:pPr>
      <w:r>
        <w:t>iOS 17</w:t>
      </w:r>
    </w:p>
    <w:p w:rsidR="24489F40" w:rsidP="24489F40" w:rsidRDefault="24489F40" w14:paraId="2E7FA138" w14:textId="7B07BD99"/>
    <w:p w:rsidR="28C75548" w:rsidP="363AE362" w:rsidRDefault="28C75548" w14:paraId="4C648B93" w14:textId="5D852AD9">
      <w:r>
        <w:t>NF5: Accuracy - Language Model Understanding</w:t>
      </w:r>
    </w:p>
    <w:p w:rsidR="28C75548" w:rsidP="363AE362" w:rsidRDefault="28C75548" w14:paraId="6211930F" w14:textId="6702ACFD">
      <w:r>
        <w:t xml:space="preserve">Requirement: The onboard AI language model should correctly understand and interpret user input with a minimum accuracy rate of </w:t>
      </w:r>
      <w:r w:rsidR="089DFA03">
        <w:t>80</w:t>
      </w:r>
      <w:r>
        <w:t>%.</w:t>
      </w:r>
    </w:p>
    <w:p w:rsidR="363AE362" w:rsidP="363AE362" w:rsidRDefault="363AE362" w14:paraId="042AF572" w14:textId="1DB904BE"/>
    <w:p w:rsidR="0968B853" w:rsidP="363AE362" w:rsidRDefault="0968B853" w14:paraId="0F69A52C" w14:textId="1F6B421D">
      <w:r>
        <w:t xml:space="preserve">NF6: </w:t>
      </w:r>
      <w:r w:rsidR="5E4F6E78">
        <w:t>Accuracy</w:t>
      </w:r>
      <w:r>
        <w:t xml:space="preserve"> – Language Model Dialogue Quality</w:t>
      </w:r>
    </w:p>
    <w:p w:rsidR="0968B853" w:rsidP="363AE362" w:rsidRDefault="0968B853" w14:paraId="01F2BF1F" w14:textId="6B3447D3">
      <w:r>
        <w:t xml:space="preserve">Requirement: The language model </w:t>
      </w:r>
      <w:r w:rsidR="000C374D">
        <w:t>has responses like human beings.</w:t>
      </w:r>
    </w:p>
    <w:p w:rsidR="363AE362" w:rsidP="363AE362" w:rsidRDefault="363AE362" w14:paraId="4CE0ABB8" w14:textId="40715BF8"/>
    <w:p w:rsidR="2A991DEA" w:rsidP="363AE362" w:rsidRDefault="2A991DEA" w14:paraId="55717343" w14:textId="5F3518ED">
      <w:r>
        <w:t xml:space="preserve">NF7: </w:t>
      </w:r>
      <w:r w:rsidR="3DA1E111">
        <w:t>Reliability – Data Backup</w:t>
      </w:r>
    </w:p>
    <w:p w:rsidR="3DA1E111" w:rsidP="363AE362" w:rsidRDefault="3DA1E111" w14:paraId="25F3678C" w14:textId="2D503D79">
      <w:r>
        <w:t>Requirement: The application should perform daily backups of all user data and must be capable of restoring this data in case of failures, ensuring no data loss.</w:t>
      </w:r>
    </w:p>
    <w:p w:rsidR="363AE362" w:rsidP="363AE362" w:rsidRDefault="363AE362" w14:paraId="4F66FEB9" w14:textId="4E2C0DCF"/>
    <w:p w:rsidR="3DA1E111" w:rsidP="363AE362" w:rsidRDefault="3DA1E111" w14:paraId="43075341" w14:textId="73E3CDA3">
      <w:r>
        <w:t>NF8: Usability – Intuitive User Interface</w:t>
      </w:r>
    </w:p>
    <w:p w:rsidR="3DA1E111" w:rsidP="363AE362" w:rsidRDefault="3DA1E111" w14:paraId="45F5AA1A" w14:textId="5363C16A">
      <w:r>
        <w:t>Requirement: Users should be able to navigate and utilize the application's main features within 5 minutes of first-time use without needing external guidance.</w:t>
      </w:r>
      <w:r w:rsidR="0024523C">
        <w:t xml:space="preserve"> Screens are organized logically and buttons lead where they are expected.</w:t>
      </w:r>
    </w:p>
    <w:p w:rsidR="363AE362" w:rsidP="363AE362" w:rsidRDefault="363AE362" w14:paraId="2A0720C3" w14:textId="4D2ED968"/>
    <w:p w:rsidR="3DA1E111" w:rsidP="363AE362" w:rsidRDefault="3DA1E111" w14:paraId="07F5D55A" w14:textId="5B416E61">
      <w:r>
        <w:t>NF9: Accuracy – Crisis Detection</w:t>
      </w:r>
    </w:p>
    <w:p w:rsidR="3DA1E111" w:rsidP="363AE362" w:rsidRDefault="3DA1E111" w14:paraId="017BC774" w14:textId="35522463">
      <w:r>
        <w:t>Requirement: The application correctly identifies a crisis and initiates a response 90% of the time.</w:t>
      </w:r>
    </w:p>
    <w:p w:rsidR="363AE362" w:rsidP="363AE362" w:rsidRDefault="363AE362" w14:paraId="26B36E14" w14:textId="31B4E4BF"/>
    <w:p w:rsidR="32614AAF" w:rsidP="363AE362" w:rsidRDefault="32614AAF" w14:paraId="60EA5404" w14:textId="2117B15D">
      <w:r>
        <w:t>NF10: Usability - Accessibility Features</w:t>
      </w:r>
    </w:p>
    <w:p w:rsidR="32614AAF" w:rsidP="363AE362" w:rsidRDefault="32614AAF" w14:paraId="67DA44B7" w14:textId="18C98E03">
      <w:r>
        <w:t>Requirement: The application should comply with WCAG (Web Content Accessibility Guidelines) 2.1 Level AA standards to ensure accessibility for all users, including those with disabilities.</w:t>
      </w:r>
    </w:p>
    <w:p w:rsidR="363AE362" w:rsidP="363AE362" w:rsidRDefault="363AE362" w14:paraId="36757A41" w14:textId="1F2BE7C6"/>
    <w:p w:rsidR="32614AAF" w:rsidP="363AE362" w:rsidRDefault="32614AAF" w14:paraId="549161CF" w14:textId="56645ECA">
      <w:r>
        <w:t>NF11: Accuracy - Pattern Analysis</w:t>
      </w:r>
    </w:p>
    <w:p w:rsidR="009F0262" w:rsidP="009F0262" w:rsidRDefault="32614AAF" w14:paraId="5DFEB4E1" w14:textId="7C6356AB">
      <w:r>
        <w:t>Requirement: The app's analysis of patterns between user conversations and logged feelings should have a precision rate of at least 80%, ensuring users receive relevant insights.</w:t>
      </w:r>
    </w:p>
    <w:p w:rsidR="0025539F" w:rsidP="009F0262" w:rsidRDefault="0025539F" w14:paraId="5B054E70" w14:textId="77777777"/>
    <w:p w:rsidR="009F0262" w:rsidP="009F0262" w:rsidRDefault="009F0262" w14:paraId="0F6DFBBA" w14:textId="1BFDA048">
      <w:r>
        <w:t>NF 1</w:t>
      </w:r>
      <w:r w:rsidR="0025539F">
        <w:t>2</w:t>
      </w:r>
      <w:r>
        <w:t xml:space="preserve">: </w:t>
      </w:r>
      <w:r w:rsidR="0025539F">
        <w:t>Security - Privacy</w:t>
      </w:r>
    </w:p>
    <w:p w:rsidR="0025539F" w:rsidP="0025539F" w:rsidRDefault="0025539F" w14:paraId="394095EA" w14:textId="18244B38">
      <w:r>
        <w:t>Requirement: The application keeps the user’s data safe from being seen or retrieved by others. Information from inside the application cannot be stolen online nor shared by the program.</w:t>
      </w:r>
    </w:p>
    <w:p w:rsidRPr="0025539F" w:rsidR="0025539F" w:rsidP="0025539F" w:rsidRDefault="0025539F" w14:paraId="49AD15FC" w14:textId="77777777"/>
    <w:p w:rsidR="005341D7" w:rsidP="005341D7" w:rsidRDefault="005341D7" w14:paraId="6F120EE6" w14:textId="77777777">
      <w:pPr>
        <w:pStyle w:val="BodyText"/>
        <w:rPr>
          <w:i w:val="0"/>
        </w:rPr>
      </w:pPr>
      <w:r>
        <w:rPr>
          <w:i w:val="0"/>
        </w:rPr>
        <w:t>Sponsor Requirements</w:t>
      </w:r>
    </w:p>
    <w:p w:rsidR="005341D7" w:rsidP="005341D7" w:rsidRDefault="005341D7" w14:paraId="7BBA134D" w14:textId="77777777">
      <w:pPr>
        <w:pStyle w:val="BodyText"/>
        <w:rPr>
          <w:i w:val="0"/>
        </w:rPr>
      </w:pPr>
      <w:r>
        <w:rPr>
          <w:i w:val="0"/>
        </w:rPr>
        <w:t>I have read and approve the material in this document.</w:t>
      </w:r>
      <w:r w:rsidR="00E046D9">
        <w:rPr>
          <w:i w:val="0"/>
        </w:rPr>
        <w:t xml:space="preserve">  If there is no external sponsor, the TA or instructor will sign it for accuracy/scope.</w:t>
      </w:r>
    </w:p>
    <w:p w:rsidR="005341D7" w:rsidP="005341D7" w:rsidRDefault="005341D7" w14:paraId="3B7B4B86" w14:textId="77777777">
      <w:pPr>
        <w:pStyle w:val="BodyText"/>
        <w:rPr>
          <w:i w:val="0"/>
        </w:rPr>
      </w:pPr>
    </w:p>
    <w:p w:rsidR="005341D7" w:rsidP="005341D7" w:rsidRDefault="005341D7" w14:paraId="7790EBFF" w14:textId="77777777">
      <w:pPr>
        <w:pStyle w:val="BodyText"/>
        <w:rPr>
          <w:i w:val="0"/>
        </w:rPr>
      </w:pPr>
      <w:r>
        <w:rPr>
          <w:i w:val="0"/>
        </w:rPr>
        <w:t>______________________________</w:t>
      </w:r>
      <w:r>
        <w:rPr>
          <w:i w:val="0"/>
        </w:rPr>
        <w:tab/>
      </w:r>
      <w:r>
        <w:rPr>
          <w:i w:val="0"/>
        </w:rPr>
        <w:t>___________________________________</w:t>
      </w:r>
      <w:r>
        <w:rPr>
          <w:i w:val="0"/>
        </w:rPr>
        <w:tab/>
      </w:r>
      <w:r>
        <w:rPr>
          <w:i w:val="0"/>
        </w:rPr>
        <w:t>_________</w:t>
      </w:r>
    </w:p>
    <w:p w:rsidRPr="00034330" w:rsidR="005341D7" w:rsidP="005341D7" w:rsidRDefault="005341D7" w14:paraId="5FCEAD97" w14:textId="77777777">
      <w:pPr>
        <w:pStyle w:val="BodyText"/>
        <w:rPr>
          <w:i w:val="0"/>
        </w:rPr>
      </w:pPr>
      <w:r>
        <w:rPr>
          <w:i w:val="0"/>
        </w:rPr>
        <w:t>Print Name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>Signature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>Date</w:t>
      </w:r>
    </w:p>
    <w:sectPr w:rsidRPr="00034330" w:rsidR="005341D7">
      <w:headerReference w:type="default" r:id="rId7"/>
      <w:footerReference w:type="even" r:id="rId8"/>
      <w:footerReference w:type="default" r:id="rId9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41FB" w:rsidRDefault="004D41FB" w14:paraId="2FC9A271" w14:textId="77777777">
      <w:r>
        <w:separator/>
      </w:r>
    </w:p>
  </w:endnote>
  <w:endnote w:type="continuationSeparator" w:id="0">
    <w:p w:rsidR="004D41FB" w:rsidRDefault="004D41FB" w14:paraId="1CD7E1D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1D7" w:rsidRDefault="005341D7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1D7" w:rsidRDefault="005341D7" w14:paraId="02F2C34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28"/>
      <w:gridCol w:w="4410"/>
    </w:tblGrid>
    <w:tr w:rsidRPr="00D71C21" w:rsidR="005341D7" w14:paraId="4367B2CF" w14:textId="77777777">
      <w:tc>
        <w:tcPr>
          <w:tcW w:w="4527" w:type="dxa"/>
        </w:tcPr>
        <w:p w:rsidRPr="00D71C21" w:rsidR="005341D7" w:rsidP="005341D7" w:rsidRDefault="005341D7" w14:paraId="3A0E018C" w14:textId="7777777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Requirements</w:t>
          </w:r>
        </w:p>
      </w:tc>
      <w:tc>
        <w:tcPr>
          <w:tcW w:w="4527" w:type="dxa"/>
        </w:tcPr>
        <w:p w:rsidRPr="00D71C21" w:rsidR="005341D7" w:rsidP="005341D7" w:rsidRDefault="005341D7" w14:paraId="02EDD99D" w14:textId="77777777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 xml:space="preserve">Page </w:t>
          </w:r>
          <w:r w:rsidRPr="00D71C21">
            <w:rPr>
              <w:rStyle w:val="PageNumber"/>
              <w:sz w:val="16"/>
              <w:szCs w:val="16"/>
            </w:rPr>
            <w:fldChar w:fldCharType="begin"/>
          </w:r>
          <w:r w:rsidRPr="00D71C21">
            <w:rPr>
              <w:rStyle w:val="PageNumber"/>
              <w:sz w:val="16"/>
              <w:szCs w:val="16"/>
            </w:rPr>
            <w:instrText xml:space="preserve"> PAGE </w:instrText>
          </w:r>
          <w:r w:rsidRPr="00D71C21"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noProof/>
              <w:sz w:val="16"/>
              <w:szCs w:val="16"/>
            </w:rPr>
            <w:t>1</w:t>
          </w:r>
          <w:r w:rsidRPr="00D71C21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5341D7" w:rsidP="005341D7" w:rsidRDefault="005341D7" w14:paraId="6B62F1B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41FB" w:rsidRDefault="004D41FB" w14:paraId="748E4AB6" w14:textId="77777777">
      <w:r>
        <w:separator/>
      </w:r>
    </w:p>
  </w:footnote>
  <w:footnote w:type="continuationSeparator" w:id="0">
    <w:p w:rsidR="004D41FB" w:rsidRDefault="004D41FB" w14:paraId="3673666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19"/>
      <w:gridCol w:w="4419"/>
    </w:tblGrid>
    <w:tr w:rsidRPr="00D71C21" w:rsidR="005341D7" w14:paraId="10EA2CF8" w14:textId="77777777">
      <w:tc>
        <w:tcPr>
          <w:tcW w:w="4527" w:type="dxa"/>
        </w:tcPr>
        <w:p w:rsidRPr="00D71C21" w:rsidR="005341D7" w:rsidP="005341D7" w:rsidRDefault="005341D7" w14:paraId="19795BD0" w14:textId="77777777">
          <w:pPr>
            <w:pStyle w:val="Header"/>
            <w:spacing w:after="0"/>
            <w:jc w:val="lef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University of North Texas</w:t>
          </w:r>
        </w:p>
      </w:tc>
      <w:tc>
        <w:tcPr>
          <w:tcW w:w="4527" w:type="dxa"/>
        </w:tcPr>
        <w:p w:rsidRPr="00D71C21" w:rsidR="005341D7" w:rsidP="005341D7" w:rsidRDefault="005341D7" w14:paraId="32446A49" w14:textId="5D23F6B3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71C21">
            <w:rPr>
              <w:sz w:val="16"/>
              <w:szCs w:val="16"/>
            </w:rPr>
            <w:t>CS</w:t>
          </w:r>
          <w:r w:rsidR="009F0262">
            <w:rPr>
              <w:sz w:val="16"/>
              <w:szCs w:val="16"/>
            </w:rPr>
            <w:t>C</w:t>
          </w:r>
          <w:r w:rsidRPr="00D71C21">
            <w:rPr>
              <w:sz w:val="16"/>
              <w:szCs w:val="16"/>
            </w:rPr>
            <w:t xml:space="preserve">E </w:t>
          </w:r>
          <w:r>
            <w:rPr>
              <w:sz w:val="16"/>
              <w:szCs w:val="16"/>
            </w:rPr>
            <w:t>4901 Capstone</w:t>
          </w:r>
        </w:p>
      </w:tc>
    </w:tr>
  </w:tbl>
  <w:p w:rsidRPr="00347594" w:rsidR="005341D7" w:rsidP="005341D7" w:rsidRDefault="005341D7" w14:paraId="3A0FF5F2" w14:textId="77777777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054"/>
    <w:multiLevelType w:val="hybridMultilevel"/>
    <w:tmpl w:val="A2227C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31C330"/>
    <w:multiLevelType w:val="hybridMultilevel"/>
    <w:tmpl w:val="6B669D84"/>
    <w:lvl w:ilvl="0" w:tplc="52C0E95E">
      <w:start w:val="1"/>
      <w:numFmt w:val="decimal"/>
      <w:lvlText w:val="%1."/>
      <w:lvlJc w:val="left"/>
      <w:pPr>
        <w:ind w:left="720" w:hanging="360"/>
      </w:pPr>
    </w:lvl>
    <w:lvl w:ilvl="1" w:tplc="491C0AF0">
      <w:start w:val="1"/>
      <w:numFmt w:val="lowerLetter"/>
      <w:lvlText w:val="%2."/>
      <w:lvlJc w:val="left"/>
      <w:pPr>
        <w:ind w:left="1440" w:hanging="360"/>
      </w:pPr>
    </w:lvl>
    <w:lvl w:ilvl="2" w:tplc="0158F398">
      <w:start w:val="1"/>
      <w:numFmt w:val="lowerRoman"/>
      <w:lvlText w:val="%3."/>
      <w:lvlJc w:val="right"/>
      <w:pPr>
        <w:ind w:left="2160" w:hanging="180"/>
      </w:pPr>
    </w:lvl>
    <w:lvl w:ilvl="3" w:tplc="B31CDF8E">
      <w:start w:val="1"/>
      <w:numFmt w:val="decimal"/>
      <w:lvlText w:val="%4."/>
      <w:lvlJc w:val="left"/>
      <w:pPr>
        <w:ind w:left="2880" w:hanging="360"/>
      </w:pPr>
    </w:lvl>
    <w:lvl w:ilvl="4" w:tplc="C7128242">
      <w:start w:val="1"/>
      <w:numFmt w:val="lowerLetter"/>
      <w:lvlText w:val="%5."/>
      <w:lvlJc w:val="left"/>
      <w:pPr>
        <w:ind w:left="3600" w:hanging="360"/>
      </w:pPr>
    </w:lvl>
    <w:lvl w:ilvl="5" w:tplc="9F1C6396">
      <w:start w:val="1"/>
      <w:numFmt w:val="lowerRoman"/>
      <w:lvlText w:val="%6."/>
      <w:lvlJc w:val="right"/>
      <w:pPr>
        <w:ind w:left="4320" w:hanging="180"/>
      </w:pPr>
    </w:lvl>
    <w:lvl w:ilvl="6" w:tplc="F53A3FCC">
      <w:start w:val="1"/>
      <w:numFmt w:val="decimal"/>
      <w:lvlText w:val="%7."/>
      <w:lvlJc w:val="left"/>
      <w:pPr>
        <w:ind w:left="5040" w:hanging="360"/>
      </w:pPr>
    </w:lvl>
    <w:lvl w:ilvl="7" w:tplc="C2501330">
      <w:start w:val="1"/>
      <w:numFmt w:val="lowerLetter"/>
      <w:lvlText w:val="%8."/>
      <w:lvlJc w:val="left"/>
      <w:pPr>
        <w:ind w:left="5760" w:hanging="360"/>
      </w:pPr>
    </w:lvl>
    <w:lvl w:ilvl="8" w:tplc="9F0E6A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E07883"/>
    <w:multiLevelType w:val="hybridMultilevel"/>
    <w:tmpl w:val="F9500F64"/>
    <w:lvl w:ilvl="0" w:tplc="36C47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00A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40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4EBF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C6DF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C2F9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408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129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BEEF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4A11021"/>
    <w:multiLevelType w:val="hybridMultilevel"/>
    <w:tmpl w:val="D65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7323631">
    <w:abstractNumId w:val="1"/>
  </w:num>
  <w:num w:numId="2" w16cid:durableId="152642514">
    <w:abstractNumId w:val="7"/>
  </w:num>
  <w:num w:numId="3" w16cid:durableId="1525247557">
    <w:abstractNumId w:val="4"/>
  </w:num>
  <w:num w:numId="4" w16cid:durableId="796489524">
    <w:abstractNumId w:val="10"/>
  </w:num>
  <w:num w:numId="5" w16cid:durableId="1336804032">
    <w:abstractNumId w:val="5"/>
  </w:num>
  <w:num w:numId="6" w16cid:durableId="576940601">
    <w:abstractNumId w:val="3"/>
  </w:num>
  <w:num w:numId="7" w16cid:durableId="1600678991">
    <w:abstractNumId w:val="2"/>
  </w:num>
  <w:num w:numId="8" w16cid:durableId="1438451760">
    <w:abstractNumId w:val="9"/>
  </w:num>
  <w:num w:numId="9" w16cid:durableId="1049955511">
    <w:abstractNumId w:val="6"/>
  </w:num>
  <w:num w:numId="10" w16cid:durableId="138304151">
    <w:abstractNumId w:val="8"/>
  </w:num>
  <w:num w:numId="11" w16cid:durableId="211770157">
    <w:abstractNumId w:val="0"/>
  </w:num>
  <w:num w:numId="12" w16cid:durableId="135275669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removePersonalInformation/>
  <w:embedSystemFonts/>
  <w:activeWritingStyle w:lang="en-US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C374D"/>
    <w:rsid w:val="0024523C"/>
    <w:rsid w:val="0025539F"/>
    <w:rsid w:val="002E30FF"/>
    <w:rsid w:val="00313E77"/>
    <w:rsid w:val="004639EB"/>
    <w:rsid w:val="00472631"/>
    <w:rsid w:val="004D41FB"/>
    <w:rsid w:val="005341D7"/>
    <w:rsid w:val="00903121"/>
    <w:rsid w:val="009817E9"/>
    <w:rsid w:val="00993DFB"/>
    <w:rsid w:val="009F0262"/>
    <w:rsid w:val="00A52054"/>
    <w:rsid w:val="00BC550E"/>
    <w:rsid w:val="00DB4767"/>
    <w:rsid w:val="00E046D9"/>
    <w:rsid w:val="00F56EFB"/>
    <w:rsid w:val="010A5E80"/>
    <w:rsid w:val="02970B86"/>
    <w:rsid w:val="02B8E9BC"/>
    <w:rsid w:val="0328F960"/>
    <w:rsid w:val="03B1CB48"/>
    <w:rsid w:val="04B4DC3F"/>
    <w:rsid w:val="0569BA08"/>
    <w:rsid w:val="0650ACA0"/>
    <w:rsid w:val="06B1C049"/>
    <w:rsid w:val="076A7CA9"/>
    <w:rsid w:val="079C9E7B"/>
    <w:rsid w:val="089DFA03"/>
    <w:rsid w:val="09282B40"/>
    <w:rsid w:val="0968B853"/>
    <w:rsid w:val="09E40B6E"/>
    <w:rsid w:val="0AC4DAA3"/>
    <w:rsid w:val="0B9A25F1"/>
    <w:rsid w:val="0C4531B4"/>
    <w:rsid w:val="0C5FCC02"/>
    <w:rsid w:val="0C6C53CF"/>
    <w:rsid w:val="0D103A13"/>
    <w:rsid w:val="0E7F55AB"/>
    <w:rsid w:val="119B4CCD"/>
    <w:rsid w:val="12DF4A1E"/>
    <w:rsid w:val="134401E7"/>
    <w:rsid w:val="1459A310"/>
    <w:rsid w:val="1554EDE7"/>
    <w:rsid w:val="15891FD0"/>
    <w:rsid w:val="15A8A836"/>
    <w:rsid w:val="15BEC2FC"/>
    <w:rsid w:val="1655A29C"/>
    <w:rsid w:val="170ABF0A"/>
    <w:rsid w:val="17F3382B"/>
    <w:rsid w:val="1817730A"/>
    <w:rsid w:val="19463C90"/>
    <w:rsid w:val="19B64C34"/>
    <w:rsid w:val="1A18E9A0"/>
    <w:rsid w:val="1ADA1F6B"/>
    <w:rsid w:val="1AE20CF1"/>
    <w:rsid w:val="1BCDE25E"/>
    <w:rsid w:val="1C7DDD52"/>
    <w:rsid w:val="1D125209"/>
    <w:rsid w:val="1D21C773"/>
    <w:rsid w:val="1F2AA42D"/>
    <w:rsid w:val="1FD6D7C1"/>
    <w:rsid w:val="23A04FE6"/>
    <w:rsid w:val="2430661C"/>
    <w:rsid w:val="24489F40"/>
    <w:rsid w:val="24C1DACF"/>
    <w:rsid w:val="26B34AD2"/>
    <w:rsid w:val="27A72696"/>
    <w:rsid w:val="28933D09"/>
    <w:rsid w:val="28C75548"/>
    <w:rsid w:val="29A35A1F"/>
    <w:rsid w:val="2A63AB99"/>
    <w:rsid w:val="2A991DEA"/>
    <w:rsid w:val="2B3F2A80"/>
    <w:rsid w:val="2BCADDCB"/>
    <w:rsid w:val="2D1B911A"/>
    <w:rsid w:val="2D6E9BB2"/>
    <w:rsid w:val="2DB6BEBE"/>
    <w:rsid w:val="2E2FD17D"/>
    <w:rsid w:val="2EF143B6"/>
    <w:rsid w:val="2F4E3412"/>
    <w:rsid w:val="2F7772EE"/>
    <w:rsid w:val="301F4E86"/>
    <w:rsid w:val="315EE7EA"/>
    <w:rsid w:val="320944C2"/>
    <w:rsid w:val="32614AAF"/>
    <w:rsid w:val="363AE362"/>
    <w:rsid w:val="3A9DFE43"/>
    <w:rsid w:val="3B38F427"/>
    <w:rsid w:val="3D50DC26"/>
    <w:rsid w:val="3DA1E111"/>
    <w:rsid w:val="3DF9B3DD"/>
    <w:rsid w:val="3E5F5A12"/>
    <w:rsid w:val="40664FC8"/>
    <w:rsid w:val="41604A5F"/>
    <w:rsid w:val="419DFC5D"/>
    <w:rsid w:val="42FC1AC0"/>
    <w:rsid w:val="452C9E98"/>
    <w:rsid w:val="458BAE14"/>
    <w:rsid w:val="459D9D68"/>
    <w:rsid w:val="483B6C7C"/>
    <w:rsid w:val="48F6D851"/>
    <w:rsid w:val="4A634284"/>
    <w:rsid w:val="4BEDD80E"/>
    <w:rsid w:val="4D49BD1F"/>
    <w:rsid w:val="4E644C25"/>
    <w:rsid w:val="4F8F2C5E"/>
    <w:rsid w:val="51C646FB"/>
    <w:rsid w:val="5362175C"/>
    <w:rsid w:val="540FC6FF"/>
    <w:rsid w:val="544C61C6"/>
    <w:rsid w:val="57289D2F"/>
    <w:rsid w:val="5A9D2331"/>
    <w:rsid w:val="5AF2ED3B"/>
    <w:rsid w:val="5B5732AA"/>
    <w:rsid w:val="5C2E9B7A"/>
    <w:rsid w:val="5E4F6E78"/>
    <w:rsid w:val="5FCFE093"/>
    <w:rsid w:val="60833E0B"/>
    <w:rsid w:val="61AD8524"/>
    <w:rsid w:val="634214BB"/>
    <w:rsid w:val="635419C4"/>
    <w:rsid w:val="63AC7362"/>
    <w:rsid w:val="6508E7D1"/>
    <w:rsid w:val="6523C4EC"/>
    <w:rsid w:val="6A1FF936"/>
    <w:rsid w:val="6AACB91C"/>
    <w:rsid w:val="6C32A169"/>
    <w:rsid w:val="6C6906ED"/>
    <w:rsid w:val="6C6F5806"/>
    <w:rsid w:val="6CA37C9A"/>
    <w:rsid w:val="6D61C113"/>
    <w:rsid w:val="6F11D98C"/>
    <w:rsid w:val="72A2C5F1"/>
    <w:rsid w:val="733CD7CE"/>
    <w:rsid w:val="73C0EC18"/>
    <w:rsid w:val="73C13244"/>
    <w:rsid w:val="74743BD0"/>
    <w:rsid w:val="74B7E0D1"/>
    <w:rsid w:val="759A3E7D"/>
    <w:rsid w:val="76970B88"/>
    <w:rsid w:val="76D80F6A"/>
    <w:rsid w:val="78AC6140"/>
    <w:rsid w:val="78B817A8"/>
    <w:rsid w:val="7F0B3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A2CCB6"/>
  <w15:chartTrackingRefBased/>
  <w15:docId w15:val="{96B161A1-5C54-48ED-AE2E-8DAE498AD5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lueText" w:customStyle="1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701DC9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90ED2"/>
    <w:pPr>
      <w:spacing w:before="240" w:after="720"/>
      <w:jc w:val="right"/>
    </w:pPr>
    <w:rPr>
      <w:b/>
      <w:kern w:val="28"/>
      <w:sz w:val="64"/>
    </w:rPr>
  </w:style>
  <w:style w:type="character" w:styleId="TitleChar" w:customStyle="1">
    <w:name w:val="Title Char"/>
    <w:link w:val="Title"/>
    <w:rsid w:val="00890ED2"/>
    <w:rPr>
      <w:rFonts w:ascii="Arial" w:hAnsi="Arial"/>
      <w:b/>
      <w:kern w:val="28"/>
      <w:sz w:val="64"/>
    </w:rPr>
  </w:style>
  <w:style w:type="paragraph" w:styleId="ListParagraph">
    <w:name w:val="List Paragraph"/>
    <w:basedOn w:val="Normal"/>
    <w:uiPriority w:val="72"/>
    <w:qFormat/>
    <w:rsid w:val="009F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customXml" Target="../customXml/item3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72CFAA5FCEC4EBA8519FEE259A6B4" ma:contentTypeVersion="3" ma:contentTypeDescription="Create a new document." ma:contentTypeScope="" ma:versionID="2cf875f61f947313d43db5494becd2b8">
  <xsd:schema xmlns:xsd="http://www.w3.org/2001/XMLSchema" xmlns:xs="http://www.w3.org/2001/XMLSchema" xmlns:p="http://schemas.microsoft.com/office/2006/metadata/properties" xmlns:ns2="34ab6044-38b2-4dc7-97bb-2eb507f60812" targetNamespace="http://schemas.microsoft.com/office/2006/metadata/properties" ma:root="true" ma:fieldsID="2e11831833257d99d0be17644557580d" ns2:_="">
    <xsd:import namespace="34ab6044-38b2-4dc7-97bb-2eb507f60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b6044-38b2-4dc7-97bb-2eb507f60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C0651-792E-4FE2-8F05-A2BFD572CC74}"/>
</file>

<file path=customXml/itemProps2.xml><?xml version="1.0" encoding="utf-8"?>
<ds:datastoreItem xmlns:ds="http://schemas.openxmlformats.org/officeDocument/2006/customXml" ds:itemID="{5033D410-94BD-4654-A0DF-52ED9B27B480}"/>
</file>

<file path=customXml/itemProps3.xml><?xml version="1.0" encoding="utf-8"?>
<ds:datastoreItem xmlns:ds="http://schemas.openxmlformats.org/officeDocument/2006/customXml" ds:itemID="{5546EB21-6DD7-4BC4-9BD8-EFF47F32DC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TD.dot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Name/Project Name</dc:title>
  <dc:subject/>
  <dc:creator/>
  <keywords/>
  <dc:description/>
  <lastModifiedBy>Hoffman, Austin</lastModifiedBy>
  <revision>2</revision>
  <lastPrinted>2005-10-11T20:29:00.0000000Z</lastPrinted>
  <dcterms:created xsi:type="dcterms:W3CDTF">2023-09-19T03:17:00.0000000Z</dcterms:created>
  <dcterms:modified xsi:type="dcterms:W3CDTF">2023-12-09T18:17:15.5888235Z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0x01010086172CFAA5FCEC4EBA8519FEE259A6B4</vt:lpwstr>
  </property>
</Properties>
</file>